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D5EE" w14:textId="13462EF6" w:rsidR="00980BA2" w:rsidRDefault="00E14848" w:rsidP="00B35268">
      <w:pPr>
        <w:pStyle w:val="Title"/>
      </w:pPr>
      <w:r>
        <w:t>you should:</w:t>
      </w:r>
    </w:p>
    <w:p w14:paraId="132EDC56" w14:textId="40F30D63" w:rsidR="00B259B8" w:rsidRDefault="00E14848" w:rsidP="00D62FE1">
      <w:pPr>
        <w:ind w:firstLine="0"/>
      </w:pPr>
      <w:r>
        <w:t>…{{</w:t>
      </w:r>
      <w:r w:rsidR="00A02731">
        <w:t xml:space="preserve"> </w:t>
      </w:r>
      <w:r w:rsidR="004A654D">
        <w:t>|</w:t>
      </w:r>
      <w:r>
        <w:t>say_hello</w:t>
      </w:r>
      <w:r w:rsidR="00BB4287">
        <w:t xml:space="preserve"> </w:t>
      </w:r>
      <w:r>
        <w:t xml:space="preserve"> }}.</w:t>
      </w:r>
    </w:p>
    <w:p w14:paraId="4E1AC655" w14:textId="77777777" w:rsidR="00B259B8" w:rsidRDefault="00B259B8" w:rsidP="00B259B8"/>
    <w:p w14:paraId="12A8E479" w14:textId="546B1D8A" w:rsidR="00B259B8" w:rsidRDefault="00B259B8" w:rsidP="00B259B8">
      <w:pPr>
        <w:pStyle w:val="CloseandSign"/>
      </w:pPr>
      <w:r>
        <w:t>Sincerely,</w:t>
      </w:r>
    </w:p>
    <w:p w14:paraId="047968E9" w14:textId="77777777" w:rsidR="00A438D8" w:rsidRDefault="00A438D8" w:rsidP="00B259B8">
      <w:pPr>
        <w:pStyle w:val="CloseandSign"/>
      </w:pPr>
    </w:p>
    <w:p w14:paraId="72A1B2F5" w14:textId="77777777" w:rsidR="00B259B8" w:rsidRDefault="00B259B8" w:rsidP="00B259B8">
      <w:pPr>
        <w:pStyle w:val="CloseandSign"/>
      </w:pPr>
    </w:p>
    <w:p w14:paraId="0D3F997C" w14:textId="77777777" w:rsidR="00B259B8" w:rsidRDefault="00B259B8" w:rsidP="00B259B8">
      <w:pPr>
        <w:pStyle w:val="CloseandSign"/>
      </w:pPr>
    </w:p>
    <w:p w14:paraId="1B5757C3" w14:textId="1ECBD75E" w:rsidR="00B259B8" w:rsidRPr="00B259B8" w:rsidRDefault="00AC3AC5" w:rsidP="00A438D8">
      <w:pPr>
        <w:pStyle w:val="CloseandSign"/>
        <w:pBdr>
          <w:top w:val="single" w:sz="4" w:space="1" w:color="auto"/>
        </w:pBdr>
      </w:pPr>
      <w:r>
        <w:t>Victoria</w:t>
      </w:r>
      <w:r w:rsidR="00316095">
        <w:t xml:space="preserve"> R</w:t>
      </w:r>
      <w:r>
        <w:t>.I.</w:t>
      </w:r>
    </w:p>
    <w:p w14:paraId="05B0FC5E" w14:textId="77777777" w:rsidR="00B259B8" w:rsidRPr="00B259B8" w:rsidRDefault="00B259B8" w:rsidP="00B259B8"/>
    <w:sectPr w:rsidR="00B259B8" w:rsidRPr="00B2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2F8"/>
    <w:multiLevelType w:val="hybridMultilevel"/>
    <w:tmpl w:val="605658B6"/>
    <w:lvl w:ilvl="0" w:tplc="7FBA9CB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297A9F50"/>
    <w:lvl w:ilvl="0" w:tplc="CE2AC1F4">
      <w:start w:val="1"/>
      <w:numFmt w:val="upperLetter"/>
      <w:pStyle w:val="Heading2"/>
      <w:lvlText w:val="%1.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24493"/>
    <w:multiLevelType w:val="multilevel"/>
    <w:tmpl w:val="6D6EA312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78698">
    <w:abstractNumId w:val="2"/>
  </w:num>
  <w:num w:numId="2" w16cid:durableId="619606783">
    <w:abstractNumId w:val="3"/>
  </w:num>
  <w:num w:numId="3" w16cid:durableId="922177787">
    <w:abstractNumId w:val="3"/>
  </w:num>
  <w:num w:numId="4" w16cid:durableId="1972126164">
    <w:abstractNumId w:val="3"/>
  </w:num>
  <w:num w:numId="5" w16cid:durableId="888568870">
    <w:abstractNumId w:val="3"/>
  </w:num>
  <w:num w:numId="6" w16cid:durableId="304429185">
    <w:abstractNumId w:val="8"/>
  </w:num>
  <w:num w:numId="7" w16cid:durableId="127823176">
    <w:abstractNumId w:val="5"/>
  </w:num>
  <w:num w:numId="8" w16cid:durableId="1033961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0032163">
    <w:abstractNumId w:val="6"/>
  </w:num>
  <w:num w:numId="10" w16cid:durableId="1284774699">
    <w:abstractNumId w:val="6"/>
  </w:num>
  <w:num w:numId="11" w16cid:durableId="759520984">
    <w:abstractNumId w:val="0"/>
  </w:num>
  <w:num w:numId="12" w16cid:durableId="2002929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8899810">
    <w:abstractNumId w:val="1"/>
  </w:num>
  <w:num w:numId="14" w16cid:durableId="834345319">
    <w:abstractNumId w:val="4"/>
  </w:num>
  <w:num w:numId="15" w16cid:durableId="1060055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214"/>
    <w:rsid w:val="00056B55"/>
    <w:rsid w:val="00063549"/>
    <w:rsid w:val="000E56CD"/>
    <w:rsid w:val="001160A5"/>
    <w:rsid w:val="001203A5"/>
    <w:rsid w:val="001D6C18"/>
    <w:rsid w:val="00202E46"/>
    <w:rsid w:val="002364C3"/>
    <w:rsid w:val="002832F1"/>
    <w:rsid w:val="002834BE"/>
    <w:rsid w:val="002B42BA"/>
    <w:rsid w:val="00316095"/>
    <w:rsid w:val="003C3F81"/>
    <w:rsid w:val="004A654D"/>
    <w:rsid w:val="00552904"/>
    <w:rsid w:val="006B39BA"/>
    <w:rsid w:val="00827BD2"/>
    <w:rsid w:val="00980BA2"/>
    <w:rsid w:val="00A01020"/>
    <w:rsid w:val="00A02731"/>
    <w:rsid w:val="00A438D8"/>
    <w:rsid w:val="00AC3AC5"/>
    <w:rsid w:val="00AD2214"/>
    <w:rsid w:val="00B259B8"/>
    <w:rsid w:val="00B35268"/>
    <w:rsid w:val="00BB4287"/>
    <w:rsid w:val="00BB5398"/>
    <w:rsid w:val="00CC56D0"/>
    <w:rsid w:val="00D62FE1"/>
    <w:rsid w:val="00DD3F95"/>
    <w:rsid w:val="00DD4AE7"/>
    <w:rsid w:val="00E14848"/>
    <w:rsid w:val="00F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07A9"/>
  <w15:chartTrackingRefBased/>
  <w15:docId w15:val="{B995BF5A-1838-48D0-B9E8-B14DDB24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54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4A654D"/>
    <w:pPr>
      <w:widowControl w:val="0"/>
      <w:numPr>
        <w:numId w:val="15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ascii="Times New Roman" w:hAnsi="Times New Roman"/>
      <w:caps/>
      <w:sz w:val="24"/>
    </w:rPr>
  </w:style>
  <w:style w:type="paragraph" w:styleId="Heading2">
    <w:name w:val="heading 2"/>
    <w:next w:val="Normal"/>
    <w:link w:val="Heading2Char"/>
    <w:autoRedefine/>
    <w:qFormat/>
    <w:rsid w:val="004A654D"/>
    <w:pPr>
      <w:numPr>
        <w:numId w:val="1"/>
      </w:numPr>
      <w:spacing w:after="24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4A654D"/>
    <w:pPr>
      <w:widowControl w:val="0"/>
      <w:numPr>
        <w:numId w:val="11"/>
      </w:numPr>
      <w:tabs>
        <w:tab w:val="num" w:pos="720"/>
      </w:tabs>
      <w:overflowPunct w:val="0"/>
      <w:autoSpaceDE w:val="0"/>
      <w:autoSpaceDN w:val="0"/>
      <w:adjustRightInd w:val="0"/>
      <w:spacing w:after="240" w:line="240" w:lineRule="auto"/>
      <w:ind w:left="1987" w:hanging="547"/>
      <w:textAlignment w:val="baseline"/>
      <w:outlineLvl w:val="2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4A65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A654D"/>
  </w:style>
  <w:style w:type="paragraph" w:customStyle="1" w:styleId="BlockQuote">
    <w:name w:val="Block Quote"/>
    <w:link w:val="BlockQuoteChar"/>
    <w:autoRedefine/>
    <w:qFormat/>
    <w:rsid w:val="004A654D"/>
    <w:pPr>
      <w:widowControl w:val="0"/>
      <w:overflowPunct w:val="0"/>
      <w:autoSpaceDE w:val="0"/>
      <w:autoSpaceDN w:val="0"/>
      <w:adjustRightInd w:val="0"/>
      <w:spacing w:after="240" w:line="240" w:lineRule="auto"/>
      <w:ind w:left="720" w:right="720"/>
      <w:contextualSpacing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4A654D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A654D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next w:val="Normal"/>
    <w:link w:val="SubtitleChar"/>
    <w:autoRedefine/>
    <w:qFormat/>
    <w:rsid w:val="004A654D"/>
    <w:pPr>
      <w:spacing w:line="216" w:lineRule="auto"/>
      <w:jc w:val="center"/>
      <w:outlineLvl w:val="0"/>
    </w:pPr>
    <w:rPr>
      <w:rFonts w:ascii="Times New Roman" w:hAnsi="Times New Roman"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4A654D"/>
    <w:rPr>
      <w:rFonts w:ascii="Times New Roman" w:hAnsi="Times New Roman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4A654D"/>
    <w:rPr>
      <w:rFonts w:ascii="Times New Roman" w:hAnsi="Times New Roman"/>
      <w:sz w:val="24"/>
      <w:szCs w:val="24"/>
      <w:u w:val="single"/>
    </w:rPr>
  </w:style>
  <w:style w:type="paragraph" w:styleId="Title">
    <w:name w:val="Title"/>
    <w:next w:val="Normal"/>
    <w:link w:val="TitleChar"/>
    <w:autoRedefine/>
    <w:qFormat/>
    <w:rsid w:val="004A654D"/>
    <w:pPr>
      <w:spacing w:after="240"/>
      <w:jc w:val="center"/>
    </w:pPr>
    <w:rPr>
      <w:rFonts w:ascii="Times New Roman" w:hAnsi="Times New Roman"/>
      <w:b/>
      <w:bCs/>
      <w:caps/>
      <w:sz w:val="24"/>
    </w:rPr>
  </w:style>
  <w:style w:type="character" w:customStyle="1" w:styleId="TitleChar">
    <w:name w:val="Title Char"/>
    <w:basedOn w:val="DefaultParagraphFont"/>
    <w:link w:val="Title"/>
    <w:rsid w:val="004A654D"/>
    <w:rPr>
      <w:rFonts w:ascii="Times New Roman" w:hAnsi="Times New Roman"/>
      <w:b/>
      <w:bCs/>
      <w:caps/>
      <w:sz w:val="24"/>
    </w:rPr>
  </w:style>
  <w:style w:type="character" w:customStyle="1" w:styleId="Heading1Char">
    <w:name w:val="Heading 1 Char"/>
    <w:basedOn w:val="DefaultParagraphFont"/>
    <w:link w:val="Heading1"/>
    <w:rsid w:val="004A654D"/>
    <w:rPr>
      <w:rFonts w:ascii="Times New Roman" w:hAnsi="Times New Roman"/>
      <w:caps/>
      <w:sz w:val="24"/>
    </w:rPr>
  </w:style>
  <w:style w:type="paragraph" w:styleId="NoSpacing">
    <w:name w:val="No Spacing"/>
    <w:autoRedefine/>
    <w:uiPriority w:val="1"/>
    <w:qFormat/>
    <w:rsid w:val="004A654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rossReference">
    <w:name w:val="Cross Reference"/>
    <w:link w:val="CrossReferenceChar"/>
    <w:autoRedefine/>
    <w:qFormat/>
    <w:rsid w:val="002364C3"/>
    <w:pPr>
      <w:spacing w:after="0" w:line="240" w:lineRule="auto"/>
    </w:pPr>
    <w:rPr>
      <w:color w:val="BF8F00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2364C3"/>
    <w:rPr>
      <w:color w:val="BF8F00" w:themeColor="accent4" w:themeShade="BF"/>
    </w:rPr>
  </w:style>
  <w:style w:type="character" w:styleId="BookTitle">
    <w:name w:val="Book Title"/>
    <w:aliases w:val="Document Title"/>
    <w:uiPriority w:val="33"/>
    <w:qFormat/>
    <w:rsid w:val="004A654D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4A654D"/>
    <w:rPr>
      <w:b/>
      <w:bCs/>
    </w:rPr>
  </w:style>
  <w:style w:type="paragraph" w:customStyle="1" w:styleId="CaptionText">
    <w:name w:val="Caption Text"/>
    <w:link w:val="CaptionTextChar"/>
    <w:autoRedefine/>
    <w:qFormat/>
    <w:rsid w:val="004A654D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4A65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umentHeader">
    <w:name w:val="Document Header"/>
    <w:autoRedefine/>
    <w:qFormat/>
    <w:rsid w:val="004A654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loseandSign">
    <w:name w:val="Close and Sign"/>
    <w:link w:val="CloseandSignChar"/>
    <w:autoRedefine/>
    <w:qFormat/>
    <w:rsid w:val="004A654D"/>
    <w:pPr>
      <w:ind w:left="576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A654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oseandSignChar">
    <w:name w:val="Close and Sign Char"/>
    <w:basedOn w:val="DefaultParagraphFont"/>
    <w:link w:val="CloseandSign"/>
    <w:rsid w:val="004A654D"/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4A654D"/>
    <w:pPr>
      <w:tabs>
        <w:tab w:val="left" w:pos="2160"/>
      </w:tabs>
    </w:pPr>
  </w:style>
  <w:style w:type="character" w:customStyle="1" w:styleId="CaptionTextChar">
    <w:name w:val="Caption Text Char"/>
    <w:basedOn w:val="DefaultParagraphFont"/>
    <w:link w:val="CaptionText"/>
    <w:rsid w:val="004A654D"/>
    <w:rPr>
      <w:rFonts w:ascii="Times New Roman" w:hAnsi="Times New Roman"/>
      <w:sz w:val="24"/>
    </w:rPr>
  </w:style>
  <w:style w:type="character" w:customStyle="1" w:styleId="CaptionPartiesChar">
    <w:name w:val="Caption Parties Char"/>
    <w:basedOn w:val="CaptionTextChar"/>
    <w:link w:val="CaptionParties"/>
    <w:rsid w:val="004A654D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4A654D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4A654D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4A654D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4A654D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4A654D"/>
    <w:rPr>
      <w:rFonts w:ascii="Times New Roman" w:hAnsi="Times New Roman"/>
    </w:rPr>
  </w:style>
  <w:style w:type="paragraph" w:styleId="ListParagraph">
    <w:name w:val="List Paragraph"/>
    <w:basedOn w:val="Normal"/>
    <w:autoRedefine/>
    <w:uiPriority w:val="34"/>
    <w:qFormat/>
    <w:rsid w:val="004A654D"/>
    <w:pPr>
      <w:ind w:left="720"/>
      <w:contextualSpacing/>
    </w:p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4A654D"/>
    <w:pPr>
      <w:widowControl w:val="0"/>
      <w:tabs>
        <w:tab w:val="left" w:pos="1080"/>
      </w:tabs>
      <w:autoSpaceDE w:val="0"/>
      <w:autoSpaceDN w:val="0"/>
      <w:adjustRightInd w:val="0"/>
      <w:spacing w:line="240" w:lineRule="auto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4A654D"/>
    <w:rPr>
      <w:rFonts w:ascii="Times New Roman" w:eastAsiaTheme="minorEastAsia" w:hAnsi="Times New Roman" w:cs="Times New Roman"/>
      <w:b/>
      <w:bCs w:val="0"/>
      <w:caps/>
      <w:color w:val="000000" w:themeColor="text1"/>
      <w:sz w:val="24"/>
      <w:szCs w:val="24"/>
      <w:u w:val="single"/>
    </w:rPr>
  </w:style>
  <w:style w:type="paragraph" w:customStyle="1" w:styleId="BoldHeading1">
    <w:name w:val="Bold Heading 1"/>
    <w:next w:val="Normal"/>
    <w:link w:val="BoldHeading1Char"/>
    <w:autoRedefine/>
    <w:qFormat/>
    <w:rsid w:val="004A654D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4A654D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styleId="IntenseReference">
    <w:name w:val="Intense Reference"/>
    <w:uiPriority w:val="32"/>
    <w:qFormat/>
    <w:rsid w:val="004A654D"/>
    <w:rPr>
      <w:rFonts w:ascii="Times New Roman" w:hAnsi="Times New Roman"/>
      <w:b/>
      <w:smallCaps/>
      <w:color w:val="auto"/>
      <w:spacing w:val="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Times%20New%20Rom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New Roman Template.dotx</Template>
  <TotalTime>17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24</cp:revision>
  <dcterms:created xsi:type="dcterms:W3CDTF">2023-06-15T08:09:00Z</dcterms:created>
  <dcterms:modified xsi:type="dcterms:W3CDTF">2023-06-15T11:01:00Z</dcterms:modified>
</cp:coreProperties>
</file>