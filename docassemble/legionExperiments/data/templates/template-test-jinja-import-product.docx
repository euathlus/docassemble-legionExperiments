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D5EE" w14:textId="7DF5F318" w:rsidR="00980BA2" w:rsidRDefault="002832F1" w:rsidP="00B35268">
      <w:pPr>
        <w:pStyle w:val="Title"/>
      </w:pPr>
      <w:r>
        <w:t>product</w:t>
      </w:r>
      <w:r w:rsidR="00F4031F">
        <w:t xml:space="preserve"> of your three numbers</w:t>
      </w:r>
    </w:p>
    <w:p w14:paraId="132EDC56" w14:textId="626DB487" w:rsidR="00B259B8" w:rsidRDefault="00BB5398" w:rsidP="00D62FE1">
      <w:pPr>
        <w:ind w:firstLine="0"/>
      </w:pPr>
      <w:r>
        <w:t>Your three numbers are</w:t>
      </w:r>
      <w:r w:rsidR="003C3F81">
        <w:t xml:space="preserve"> </w:t>
      </w:r>
      <w:r w:rsidR="00F4031F">
        <w:t>{{</w:t>
      </w:r>
      <w:r w:rsidR="000E56CD">
        <w:t>num1}}, {{num2}}, and {{num3}}</w:t>
      </w:r>
      <w:r>
        <w:t xml:space="preserve">. Their </w:t>
      </w:r>
      <w:r w:rsidR="002832F1">
        <w:t>product</w:t>
      </w:r>
      <w:r>
        <w:t xml:space="preserve"> </w:t>
      </w:r>
      <w:r w:rsidR="000E56CD">
        <w:t>is {{</w:t>
      </w:r>
      <w:r w:rsidR="00367B8C">
        <w:t xml:space="preserve"> </w:t>
      </w:r>
      <w:r w:rsidR="00DD4AE7">
        <w:t>num1</w:t>
      </w:r>
      <w:r w:rsidR="00367B8C">
        <w:t>|</w:t>
      </w:r>
      <w:r w:rsidR="00934A52" w:rsidRPr="00934A52">
        <w:t xml:space="preserve"> </w:t>
      </w:r>
      <w:r w:rsidR="00934A52">
        <w:t>multiply_triple_jinja(</w:t>
      </w:r>
      <w:r w:rsidR="00934A52">
        <w:t>num2,num3) }}</w:t>
      </w:r>
    </w:p>
    <w:p w14:paraId="4E1AC655" w14:textId="77777777" w:rsidR="00B259B8" w:rsidRDefault="00B259B8" w:rsidP="00B259B8"/>
    <w:p w14:paraId="12A8E479" w14:textId="546B1D8A" w:rsidR="00B259B8" w:rsidRDefault="00B259B8" w:rsidP="00B259B8">
      <w:pPr>
        <w:pStyle w:val="CloseandSign"/>
      </w:pPr>
      <w:r>
        <w:t>Sincerely,</w:t>
      </w:r>
    </w:p>
    <w:p w14:paraId="047968E9" w14:textId="77777777" w:rsidR="00A438D8" w:rsidRDefault="00A438D8" w:rsidP="00B259B8">
      <w:pPr>
        <w:pStyle w:val="CloseandSign"/>
      </w:pPr>
    </w:p>
    <w:p w14:paraId="72A1B2F5" w14:textId="77777777" w:rsidR="00B259B8" w:rsidRDefault="00B259B8" w:rsidP="00B259B8">
      <w:pPr>
        <w:pStyle w:val="CloseandSign"/>
      </w:pPr>
    </w:p>
    <w:p w14:paraId="0D3F997C" w14:textId="77777777" w:rsidR="00B259B8" w:rsidRDefault="00B259B8" w:rsidP="00B259B8">
      <w:pPr>
        <w:pStyle w:val="CloseandSign"/>
      </w:pPr>
    </w:p>
    <w:p w14:paraId="1B5757C3" w14:textId="1ECBD75E" w:rsidR="00B259B8" w:rsidRPr="00B259B8" w:rsidRDefault="00AC3AC5" w:rsidP="00A438D8">
      <w:pPr>
        <w:pStyle w:val="CloseandSign"/>
        <w:pBdr>
          <w:top w:val="single" w:sz="4" w:space="1" w:color="auto"/>
        </w:pBdr>
      </w:pPr>
      <w:r>
        <w:t>Victoria</w:t>
      </w:r>
      <w:r w:rsidR="00316095">
        <w:t xml:space="preserve"> R</w:t>
      </w:r>
      <w:r>
        <w:t>.I.</w:t>
      </w:r>
    </w:p>
    <w:p w14:paraId="05B0FC5E" w14:textId="77777777" w:rsidR="00B259B8" w:rsidRPr="00B259B8" w:rsidRDefault="00B259B8" w:rsidP="00B259B8"/>
    <w:sectPr w:rsidR="00B259B8" w:rsidRPr="00B2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2F8"/>
    <w:multiLevelType w:val="hybridMultilevel"/>
    <w:tmpl w:val="605658B6"/>
    <w:lvl w:ilvl="0" w:tplc="7FBA9CBC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297A9F50"/>
    <w:lvl w:ilvl="0" w:tplc="CE2AC1F4">
      <w:start w:val="1"/>
      <w:numFmt w:val="upperLetter"/>
      <w:pStyle w:val="Heading2"/>
      <w:lvlText w:val="%1.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24493"/>
    <w:multiLevelType w:val="multilevel"/>
    <w:tmpl w:val="6D6EA312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78698">
    <w:abstractNumId w:val="2"/>
  </w:num>
  <w:num w:numId="2" w16cid:durableId="619606783">
    <w:abstractNumId w:val="3"/>
  </w:num>
  <w:num w:numId="3" w16cid:durableId="922177787">
    <w:abstractNumId w:val="3"/>
  </w:num>
  <w:num w:numId="4" w16cid:durableId="1972126164">
    <w:abstractNumId w:val="3"/>
  </w:num>
  <w:num w:numId="5" w16cid:durableId="888568870">
    <w:abstractNumId w:val="3"/>
  </w:num>
  <w:num w:numId="6" w16cid:durableId="304429185">
    <w:abstractNumId w:val="8"/>
  </w:num>
  <w:num w:numId="7" w16cid:durableId="127823176">
    <w:abstractNumId w:val="5"/>
  </w:num>
  <w:num w:numId="8" w16cid:durableId="1033961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0032163">
    <w:abstractNumId w:val="6"/>
  </w:num>
  <w:num w:numId="10" w16cid:durableId="1284774699">
    <w:abstractNumId w:val="6"/>
  </w:num>
  <w:num w:numId="11" w16cid:durableId="759520984">
    <w:abstractNumId w:val="0"/>
  </w:num>
  <w:num w:numId="12" w16cid:durableId="20029291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8899810">
    <w:abstractNumId w:val="1"/>
  </w:num>
  <w:num w:numId="14" w16cid:durableId="834345319">
    <w:abstractNumId w:val="4"/>
  </w:num>
  <w:num w:numId="15" w16cid:durableId="1060055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ttachedTemplate r:id="rId1"/>
  <w:linkStyles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214"/>
    <w:rsid w:val="00056B55"/>
    <w:rsid w:val="00063549"/>
    <w:rsid w:val="000E56CD"/>
    <w:rsid w:val="001160A5"/>
    <w:rsid w:val="001203A5"/>
    <w:rsid w:val="001D6C18"/>
    <w:rsid w:val="00202E46"/>
    <w:rsid w:val="002364C3"/>
    <w:rsid w:val="002832F1"/>
    <w:rsid w:val="00316095"/>
    <w:rsid w:val="00367B8C"/>
    <w:rsid w:val="003C3F81"/>
    <w:rsid w:val="00552904"/>
    <w:rsid w:val="006B39BA"/>
    <w:rsid w:val="00827BD2"/>
    <w:rsid w:val="00934A52"/>
    <w:rsid w:val="00980BA2"/>
    <w:rsid w:val="00A01020"/>
    <w:rsid w:val="00A438D8"/>
    <w:rsid w:val="00AC3AC5"/>
    <w:rsid w:val="00AD2214"/>
    <w:rsid w:val="00B259B8"/>
    <w:rsid w:val="00B35268"/>
    <w:rsid w:val="00BB5398"/>
    <w:rsid w:val="00CC56D0"/>
    <w:rsid w:val="00D62FE1"/>
    <w:rsid w:val="00DD3F95"/>
    <w:rsid w:val="00DD4AE7"/>
    <w:rsid w:val="00F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07A9"/>
  <w15:chartTrackingRefBased/>
  <w15:docId w15:val="{B995BF5A-1838-48D0-B9E8-B14DDB24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B8C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367B8C"/>
    <w:pPr>
      <w:widowControl w:val="0"/>
      <w:numPr>
        <w:numId w:val="15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0"/>
    </w:pPr>
    <w:rPr>
      <w:rFonts w:ascii="Times New Roman" w:hAnsi="Times New Roman"/>
      <w:caps/>
      <w:sz w:val="24"/>
    </w:rPr>
  </w:style>
  <w:style w:type="paragraph" w:styleId="Heading2">
    <w:name w:val="heading 2"/>
    <w:next w:val="Normal"/>
    <w:link w:val="Heading2Char"/>
    <w:autoRedefine/>
    <w:qFormat/>
    <w:rsid w:val="00367B8C"/>
    <w:pPr>
      <w:numPr>
        <w:numId w:val="1"/>
      </w:numPr>
      <w:spacing w:after="24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367B8C"/>
    <w:pPr>
      <w:widowControl w:val="0"/>
      <w:numPr>
        <w:numId w:val="11"/>
      </w:numPr>
      <w:tabs>
        <w:tab w:val="num" w:pos="720"/>
      </w:tabs>
      <w:overflowPunct w:val="0"/>
      <w:autoSpaceDE w:val="0"/>
      <w:autoSpaceDN w:val="0"/>
      <w:adjustRightInd w:val="0"/>
      <w:spacing w:after="240" w:line="240" w:lineRule="auto"/>
      <w:ind w:left="1987" w:hanging="547"/>
      <w:textAlignment w:val="baseline"/>
      <w:outlineLvl w:val="2"/>
    </w:pPr>
    <w:rPr>
      <w:rFonts w:ascii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367B8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7B8C"/>
  </w:style>
  <w:style w:type="paragraph" w:customStyle="1" w:styleId="BlockQuote">
    <w:name w:val="Block Quote"/>
    <w:link w:val="BlockQuoteChar"/>
    <w:autoRedefine/>
    <w:qFormat/>
    <w:rsid w:val="00367B8C"/>
    <w:pPr>
      <w:widowControl w:val="0"/>
      <w:overflowPunct w:val="0"/>
      <w:autoSpaceDE w:val="0"/>
      <w:autoSpaceDN w:val="0"/>
      <w:adjustRightInd w:val="0"/>
      <w:spacing w:after="240" w:line="240" w:lineRule="auto"/>
      <w:ind w:left="720" w:right="720"/>
      <w:contextualSpacing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367B8C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67B8C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Subtitle">
    <w:name w:val="Subtitle"/>
    <w:next w:val="Normal"/>
    <w:link w:val="SubtitleChar"/>
    <w:autoRedefine/>
    <w:qFormat/>
    <w:rsid w:val="00367B8C"/>
    <w:pPr>
      <w:spacing w:line="216" w:lineRule="auto"/>
      <w:jc w:val="center"/>
      <w:outlineLvl w:val="0"/>
    </w:pPr>
    <w:rPr>
      <w:rFonts w:ascii="Times New Roman" w:hAnsi="Times New Roman"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367B8C"/>
    <w:rPr>
      <w:rFonts w:ascii="Times New Roman" w:hAnsi="Times New Roman"/>
      <w:sz w:val="24"/>
      <w:u w:val="single"/>
    </w:rPr>
  </w:style>
  <w:style w:type="character" w:customStyle="1" w:styleId="Heading3Char">
    <w:name w:val="Heading 3 Char"/>
    <w:basedOn w:val="DefaultParagraphFont"/>
    <w:link w:val="Heading3"/>
    <w:rsid w:val="00367B8C"/>
    <w:rPr>
      <w:rFonts w:ascii="Times New Roman" w:hAnsi="Times New Roman"/>
      <w:sz w:val="24"/>
      <w:szCs w:val="24"/>
      <w:u w:val="single"/>
    </w:rPr>
  </w:style>
  <w:style w:type="paragraph" w:styleId="Title">
    <w:name w:val="Title"/>
    <w:next w:val="Normal"/>
    <w:link w:val="TitleChar"/>
    <w:autoRedefine/>
    <w:qFormat/>
    <w:rsid w:val="00367B8C"/>
    <w:pPr>
      <w:spacing w:after="240"/>
      <w:jc w:val="center"/>
    </w:pPr>
    <w:rPr>
      <w:rFonts w:ascii="Times New Roman" w:hAnsi="Times New Roman"/>
      <w:b/>
      <w:bCs/>
      <w:caps/>
      <w:sz w:val="24"/>
    </w:rPr>
  </w:style>
  <w:style w:type="character" w:customStyle="1" w:styleId="TitleChar">
    <w:name w:val="Title Char"/>
    <w:basedOn w:val="DefaultParagraphFont"/>
    <w:link w:val="Title"/>
    <w:rsid w:val="00367B8C"/>
    <w:rPr>
      <w:rFonts w:ascii="Times New Roman" w:hAnsi="Times New Roman"/>
      <w:b/>
      <w:bCs/>
      <w:caps/>
      <w:sz w:val="24"/>
    </w:rPr>
  </w:style>
  <w:style w:type="character" w:customStyle="1" w:styleId="Heading1Char">
    <w:name w:val="Heading 1 Char"/>
    <w:basedOn w:val="DefaultParagraphFont"/>
    <w:link w:val="Heading1"/>
    <w:rsid w:val="00367B8C"/>
    <w:rPr>
      <w:rFonts w:ascii="Times New Roman" w:hAnsi="Times New Roman"/>
      <w:caps/>
      <w:sz w:val="24"/>
    </w:rPr>
  </w:style>
  <w:style w:type="paragraph" w:styleId="NoSpacing">
    <w:name w:val="No Spacing"/>
    <w:autoRedefine/>
    <w:uiPriority w:val="1"/>
    <w:qFormat/>
    <w:rsid w:val="00367B8C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rossReference">
    <w:name w:val="Cross Reference"/>
    <w:link w:val="CrossReferenceChar"/>
    <w:autoRedefine/>
    <w:qFormat/>
    <w:rsid w:val="002364C3"/>
    <w:pPr>
      <w:spacing w:after="0" w:line="240" w:lineRule="auto"/>
    </w:pPr>
    <w:rPr>
      <w:color w:val="BF8F00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2364C3"/>
    <w:rPr>
      <w:color w:val="BF8F00" w:themeColor="accent4" w:themeShade="BF"/>
    </w:rPr>
  </w:style>
  <w:style w:type="character" w:styleId="BookTitle">
    <w:name w:val="Book Title"/>
    <w:aliases w:val="Document Title"/>
    <w:uiPriority w:val="33"/>
    <w:qFormat/>
    <w:rsid w:val="00367B8C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367B8C"/>
    <w:rPr>
      <w:b/>
      <w:bCs/>
    </w:rPr>
  </w:style>
  <w:style w:type="paragraph" w:customStyle="1" w:styleId="CaptionText">
    <w:name w:val="Caption Text"/>
    <w:link w:val="CaptionTextChar"/>
    <w:autoRedefine/>
    <w:qFormat/>
    <w:rsid w:val="00367B8C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367B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ocumentHeader">
    <w:name w:val="Document Header"/>
    <w:autoRedefine/>
    <w:qFormat/>
    <w:rsid w:val="00367B8C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loseandSign">
    <w:name w:val="Close and Sign"/>
    <w:link w:val="CloseandSignChar"/>
    <w:autoRedefine/>
    <w:qFormat/>
    <w:rsid w:val="00367B8C"/>
    <w:pPr>
      <w:ind w:left="576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67B8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oseandSignChar">
    <w:name w:val="Close and Sign Char"/>
    <w:basedOn w:val="DefaultParagraphFont"/>
    <w:link w:val="CloseandSign"/>
    <w:rsid w:val="00367B8C"/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367B8C"/>
    <w:pPr>
      <w:tabs>
        <w:tab w:val="left" w:pos="2160"/>
      </w:tabs>
    </w:pPr>
  </w:style>
  <w:style w:type="character" w:customStyle="1" w:styleId="CaptionTextChar">
    <w:name w:val="Caption Text Char"/>
    <w:basedOn w:val="DefaultParagraphFont"/>
    <w:link w:val="CaptionText"/>
    <w:rsid w:val="00367B8C"/>
    <w:rPr>
      <w:rFonts w:ascii="Times New Roman" w:hAnsi="Times New Roman"/>
      <w:sz w:val="24"/>
    </w:rPr>
  </w:style>
  <w:style w:type="character" w:customStyle="1" w:styleId="CaptionPartiesChar">
    <w:name w:val="Caption Parties Char"/>
    <w:basedOn w:val="CaptionTextChar"/>
    <w:link w:val="CaptionParties"/>
    <w:rsid w:val="00367B8C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367B8C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367B8C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367B8C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367B8C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367B8C"/>
    <w:rPr>
      <w:rFonts w:ascii="Times New Roman" w:hAnsi="Times New Roman"/>
    </w:rPr>
  </w:style>
  <w:style w:type="paragraph" w:styleId="ListParagraph">
    <w:name w:val="List Paragraph"/>
    <w:basedOn w:val="Normal"/>
    <w:autoRedefine/>
    <w:uiPriority w:val="34"/>
    <w:qFormat/>
    <w:rsid w:val="00367B8C"/>
    <w:pPr>
      <w:ind w:left="720"/>
      <w:contextualSpacing/>
    </w:p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367B8C"/>
    <w:pPr>
      <w:widowControl w:val="0"/>
      <w:tabs>
        <w:tab w:val="left" w:pos="1080"/>
      </w:tabs>
      <w:autoSpaceDE w:val="0"/>
      <w:autoSpaceDN w:val="0"/>
      <w:adjustRightInd w:val="0"/>
      <w:spacing w:line="240" w:lineRule="auto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367B8C"/>
    <w:rPr>
      <w:rFonts w:ascii="Times New Roman" w:eastAsiaTheme="minorEastAsia" w:hAnsi="Times New Roman" w:cs="Times New Roman"/>
      <w:b/>
      <w:bCs w:val="0"/>
      <w:caps/>
      <w:color w:val="000000" w:themeColor="text1"/>
      <w:sz w:val="24"/>
      <w:szCs w:val="24"/>
      <w:u w:val="single"/>
    </w:rPr>
  </w:style>
  <w:style w:type="paragraph" w:customStyle="1" w:styleId="BoldHeading1">
    <w:name w:val="Bold Heading 1"/>
    <w:next w:val="Normal"/>
    <w:link w:val="BoldHeading1Char"/>
    <w:autoRedefine/>
    <w:qFormat/>
    <w:rsid w:val="00367B8C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367B8C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styleId="IntenseReference">
    <w:name w:val="Intense Reference"/>
    <w:uiPriority w:val="32"/>
    <w:qFormat/>
    <w:rsid w:val="00367B8C"/>
    <w:rPr>
      <w:rFonts w:ascii="Times New Roman" w:hAnsi="Times New Roman"/>
      <w:b/>
      <w:smallCaps/>
      <w:color w:val="auto"/>
      <w:spacing w:val="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Times%20New%20Rom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New Roman Template.dotx</Template>
  <TotalTime>12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20</cp:revision>
  <dcterms:created xsi:type="dcterms:W3CDTF">2023-06-15T08:09:00Z</dcterms:created>
  <dcterms:modified xsi:type="dcterms:W3CDTF">2023-06-15T10:48:00Z</dcterms:modified>
</cp:coreProperties>
</file>