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D5EE" w14:textId="4BAA7088" w:rsidR="00980BA2" w:rsidRDefault="00993FFB" w:rsidP="00B35268">
      <w:pPr>
        <w:pStyle w:val="Title"/>
      </w:pPr>
      <w:r>
        <w:t>your number incremented</w:t>
      </w:r>
    </w:p>
    <w:p w14:paraId="132EDC56" w14:textId="64A6B7F1" w:rsidR="00B259B8" w:rsidRDefault="00BB5398" w:rsidP="00D62FE1">
      <w:pPr>
        <w:ind w:firstLine="0"/>
      </w:pPr>
      <w:r>
        <w:t xml:space="preserve">Your </w:t>
      </w:r>
      <w:r w:rsidR="000D6E82">
        <w:t xml:space="preserve">number is {{number}}. Incremented, it is {{ number | </w:t>
      </w:r>
      <w:r w:rsidR="00EC53CD">
        <w:t xml:space="preserve"> increment}}.</w:t>
      </w:r>
    </w:p>
    <w:p w14:paraId="4E1AC655" w14:textId="77777777" w:rsidR="00B259B8" w:rsidRDefault="00B259B8" w:rsidP="00B259B8"/>
    <w:p w14:paraId="12A8E479" w14:textId="546B1D8A" w:rsidR="00B259B8" w:rsidRDefault="00B259B8" w:rsidP="00B259B8">
      <w:pPr>
        <w:pStyle w:val="CloseandSign"/>
      </w:pPr>
      <w:r>
        <w:t>Sincerely,</w:t>
      </w:r>
    </w:p>
    <w:p w14:paraId="047968E9" w14:textId="77777777" w:rsidR="00A438D8" w:rsidRDefault="00A438D8" w:rsidP="00B259B8">
      <w:pPr>
        <w:pStyle w:val="CloseandSign"/>
      </w:pPr>
    </w:p>
    <w:p w14:paraId="72A1B2F5" w14:textId="77777777" w:rsidR="00B259B8" w:rsidRDefault="00B259B8" w:rsidP="00B259B8">
      <w:pPr>
        <w:pStyle w:val="CloseandSign"/>
      </w:pPr>
    </w:p>
    <w:p w14:paraId="0D3F997C" w14:textId="77777777" w:rsidR="00B259B8" w:rsidRDefault="00B259B8" w:rsidP="00B259B8">
      <w:pPr>
        <w:pStyle w:val="CloseandSign"/>
      </w:pPr>
    </w:p>
    <w:p w14:paraId="1B5757C3" w14:textId="1ECBD75E" w:rsidR="00B259B8" w:rsidRPr="00B259B8" w:rsidRDefault="00AC3AC5" w:rsidP="00A438D8">
      <w:pPr>
        <w:pStyle w:val="CloseandSign"/>
        <w:pBdr>
          <w:top w:val="single" w:sz="4" w:space="1" w:color="auto"/>
        </w:pBdr>
      </w:pPr>
      <w:r>
        <w:t>Victoria</w:t>
      </w:r>
      <w:r w:rsidR="00316095">
        <w:t xml:space="preserve"> R</w:t>
      </w:r>
      <w:r>
        <w:t>.I.</w:t>
      </w:r>
    </w:p>
    <w:p w14:paraId="05B0FC5E" w14:textId="77777777" w:rsidR="00B259B8" w:rsidRPr="00B259B8" w:rsidRDefault="00B259B8" w:rsidP="00B259B8"/>
    <w:sectPr w:rsidR="00B259B8" w:rsidRPr="00B2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2F8"/>
    <w:multiLevelType w:val="hybridMultilevel"/>
    <w:tmpl w:val="605658B6"/>
    <w:lvl w:ilvl="0" w:tplc="7FBA9CB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297A9F50"/>
    <w:lvl w:ilvl="0" w:tplc="CE2AC1F4">
      <w:start w:val="1"/>
      <w:numFmt w:val="upperLetter"/>
      <w:pStyle w:val="Heading2"/>
      <w:lvlText w:val="%1.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24493"/>
    <w:multiLevelType w:val="multilevel"/>
    <w:tmpl w:val="6D6EA312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78698">
    <w:abstractNumId w:val="2"/>
  </w:num>
  <w:num w:numId="2" w16cid:durableId="619606783">
    <w:abstractNumId w:val="3"/>
  </w:num>
  <w:num w:numId="3" w16cid:durableId="922177787">
    <w:abstractNumId w:val="3"/>
  </w:num>
  <w:num w:numId="4" w16cid:durableId="1972126164">
    <w:abstractNumId w:val="3"/>
  </w:num>
  <w:num w:numId="5" w16cid:durableId="888568870">
    <w:abstractNumId w:val="3"/>
  </w:num>
  <w:num w:numId="6" w16cid:durableId="304429185">
    <w:abstractNumId w:val="8"/>
  </w:num>
  <w:num w:numId="7" w16cid:durableId="127823176">
    <w:abstractNumId w:val="5"/>
  </w:num>
  <w:num w:numId="8" w16cid:durableId="1033961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0032163">
    <w:abstractNumId w:val="6"/>
  </w:num>
  <w:num w:numId="10" w16cid:durableId="1284774699">
    <w:abstractNumId w:val="6"/>
  </w:num>
  <w:num w:numId="11" w16cid:durableId="759520984">
    <w:abstractNumId w:val="0"/>
  </w:num>
  <w:num w:numId="12" w16cid:durableId="2002929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8899810">
    <w:abstractNumId w:val="1"/>
  </w:num>
  <w:num w:numId="14" w16cid:durableId="834345319">
    <w:abstractNumId w:val="4"/>
  </w:num>
  <w:num w:numId="15" w16cid:durableId="1060055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214"/>
    <w:rsid w:val="00056B55"/>
    <w:rsid w:val="00063549"/>
    <w:rsid w:val="000D6E82"/>
    <w:rsid w:val="000E56CD"/>
    <w:rsid w:val="001160A5"/>
    <w:rsid w:val="001203A5"/>
    <w:rsid w:val="001D6C18"/>
    <w:rsid w:val="00202E46"/>
    <w:rsid w:val="002364C3"/>
    <w:rsid w:val="002832F1"/>
    <w:rsid w:val="00316095"/>
    <w:rsid w:val="003C3F81"/>
    <w:rsid w:val="00552904"/>
    <w:rsid w:val="006B39BA"/>
    <w:rsid w:val="00827BD2"/>
    <w:rsid w:val="00980BA2"/>
    <w:rsid w:val="00993FFB"/>
    <w:rsid w:val="00A01020"/>
    <w:rsid w:val="00A438D8"/>
    <w:rsid w:val="00AC3AC5"/>
    <w:rsid w:val="00AD2214"/>
    <w:rsid w:val="00B259B8"/>
    <w:rsid w:val="00B35268"/>
    <w:rsid w:val="00BB5398"/>
    <w:rsid w:val="00CC56D0"/>
    <w:rsid w:val="00D35C2E"/>
    <w:rsid w:val="00D62FE1"/>
    <w:rsid w:val="00DD3F95"/>
    <w:rsid w:val="00DD4AE7"/>
    <w:rsid w:val="00EC53CD"/>
    <w:rsid w:val="00F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07A9"/>
  <w15:chartTrackingRefBased/>
  <w15:docId w15:val="{B995BF5A-1838-48D0-B9E8-B14DDB24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C2E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D35C2E"/>
    <w:pPr>
      <w:widowControl w:val="0"/>
      <w:numPr>
        <w:numId w:val="15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ascii="Times New Roman" w:hAnsi="Times New Roman"/>
      <w:caps/>
      <w:sz w:val="24"/>
    </w:rPr>
  </w:style>
  <w:style w:type="paragraph" w:styleId="Heading2">
    <w:name w:val="heading 2"/>
    <w:next w:val="Normal"/>
    <w:link w:val="Heading2Char"/>
    <w:autoRedefine/>
    <w:qFormat/>
    <w:rsid w:val="00D35C2E"/>
    <w:pPr>
      <w:numPr>
        <w:numId w:val="1"/>
      </w:numPr>
      <w:spacing w:after="24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D35C2E"/>
    <w:pPr>
      <w:widowControl w:val="0"/>
      <w:numPr>
        <w:numId w:val="11"/>
      </w:numPr>
      <w:tabs>
        <w:tab w:val="num" w:pos="720"/>
      </w:tabs>
      <w:overflowPunct w:val="0"/>
      <w:autoSpaceDE w:val="0"/>
      <w:autoSpaceDN w:val="0"/>
      <w:adjustRightInd w:val="0"/>
      <w:spacing w:after="240" w:line="240" w:lineRule="auto"/>
      <w:ind w:left="1987" w:hanging="547"/>
      <w:textAlignment w:val="baseline"/>
      <w:outlineLvl w:val="2"/>
    </w:pPr>
    <w:rPr>
      <w:rFonts w:ascii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D35C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5C2E"/>
  </w:style>
  <w:style w:type="paragraph" w:customStyle="1" w:styleId="BlockQuote">
    <w:name w:val="Block Quote"/>
    <w:link w:val="BlockQuoteChar"/>
    <w:autoRedefine/>
    <w:qFormat/>
    <w:rsid w:val="00D35C2E"/>
    <w:pPr>
      <w:widowControl w:val="0"/>
      <w:overflowPunct w:val="0"/>
      <w:autoSpaceDE w:val="0"/>
      <w:autoSpaceDN w:val="0"/>
      <w:adjustRightInd w:val="0"/>
      <w:spacing w:after="240" w:line="240" w:lineRule="auto"/>
      <w:ind w:left="720" w:right="720"/>
      <w:contextualSpacing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D35C2E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35C2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next w:val="Normal"/>
    <w:link w:val="SubtitleChar"/>
    <w:autoRedefine/>
    <w:qFormat/>
    <w:rsid w:val="00D35C2E"/>
    <w:pPr>
      <w:spacing w:line="216" w:lineRule="auto"/>
      <w:jc w:val="center"/>
      <w:outlineLvl w:val="0"/>
    </w:pPr>
    <w:rPr>
      <w:rFonts w:ascii="Times New Roman" w:hAnsi="Times New Roman"/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D35C2E"/>
    <w:rPr>
      <w:rFonts w:ascii="Times New Roman" w:hAnsi="Times New Roman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D35C2E"/>
    <w:rPr>
      <w:rFonts w:ascii="Times New Roman" w:hAnsi="Times New Roman"/>
      <w:sz w:val="24"/>
      <w:szCs w:val="24"/>
      <w:u w:val="single"/>
    </w:rPr>
  </w:style>
  <w:style w:type="paragraph" w:styleId="Title">
    <w:name w:val="Title"/>
    <w:next w:val="Normal"/>
    <w:link w:val="TitleChar"/>
    <w:autoRedefine/>
    <w:qFormat/>
    <w:rsid w:val="00D35C2E"/>
    <w:pPr>
      <w:spacing w:after="240"/>
      <w:jc w:val="center"/>
    </w:pPr>
    <w:rPr>
      <w:rFonts w:ascii="Times New Roman" w:hAnsi="Times New Roman"/>
      <w:b/>
      <w:bCs/>
      <w:caps/>
      <w:sz w:val="24"/>
    </w:rPr>
  </w:style>
  <w:style w:type="character" w:customStyle="1" w:styleId="TitleChar">
    <w:name w:val="Title Char"/>
    <w:basedOn w:val="DefaultParagraphFont"/>
    <w:link w:val="Title"/>
    <w:rsid w:val="00D35C2E"/>
    <w:rPr>
      <w:rFonts w:ascii="Times New Roman" w:hAnsi="Times New Roman"/>
      <w:b/>
      <w:bCs/>
      <w:caps/>
      <w:sz w:val="24"/>
    </w:rPr>
  </w:style>
  <w:style w:type="character" w:customStyle="1" w:styleId="Heading1Char">
    <w:name w:val="Heading 1 Char"/>
    <w:basedOn w:val="DefaultParagraphFont"/>
    <w:link w:val="Heading1"/>
    <w:rsid w:val="00D35C2E"/>
    <w:rPr>
      <w:rFonts w:ascii="Times New Roman" w:hAnsi="Times New Roman"/>
      <w:caps/>
      <w:sz w:val="24"/>
    </w:rPr>
  </w:style>
  <w:style w:type="paragraph" w:styleId="NoSpacing">
    <w:name w:val="No Spacing"/>
    <w:autoRedefine/>
    <w:uiPriority w:val="1"/>
    <w:qFormat/>
    <w:rsid w:val="00D35C2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rossReference">
    <w:name w:val="Cross Reference"/>
    <w:link w:val="CrossReferenceChar"/>
    <w:autoRedefine/>
    <w:qFormat/>
    <w:rsid w:val="002364C3"/>
    <w:pPr>
      <w:spacing w:after="0" w:line="240" w:lineRule="auto"/>
    </w:pPr>
    <w:rPr>
      <w:color w:val="BF8F00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2364C3"/>
    <w:rPr>
      <w:color w:val="BF8F00" w:themeColor="accent4" w:themeShade="BF"/>
    </w:rPr>
  </w:style>
  <w:style w:type="character" w:styleId="BookTitle">
    <w:name w:val="Book Title"/>
    <w:aliases w:val="Document Title"/>
    <w:uiPriority w:val="33"/>
    <w:qFormat/>
    <w:rsid w:val="00D35C2E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D35C2E"/>
    <w:rPr>
      <w:b/>
      <w:bCs/>
    </w:rPr>
  </w:style>
  <w:style w:type="paragraph" w:customStyle="1" w:styleId="CaptionText">
    <w:name w:val="Caption Text"/>
    <w:link w:val="CaptionTextChar"/>
    <w:autoRedefine/>
    <w:qFormat/>
    <w:rsid w:val="00D35C2E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D35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umentHeader">
    <w:name w:val="Document Header"/>
    <w:autoRedefine/>
    <w:qFormat/>
    <w:rsid w:val="00D35C2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loseandSign">
    <w:name w:val="Close and Sign"/>
    <w:link w:val="CloseandSignChar"/>
    <w:autoRedefine/>
    <w:qFormat/>
    <w:rsid w:val="00D35C2E"/>
    <w:pPr>
      <w:ind w:left="576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35C2E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oseandSignChar">
    <w:name w:val="Close and Sign Char"/>
    <w:basedOn w:val="DefaultParagraphFont"/>
    <w:link w:val="CloseandSign"/>
    <w:rsid w:val="00D35C2E"/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D35C2E"/>
    <w:pPr>
      <w:tabs>
        <w:tab w:val="left" w:pos="2160"/>
      </w:tabs>
    </w:pPr>
  </w:style>
  <w:style w:type="character" w:customStyle="1" w:styleId="CaptionTextChar">
    <w:name w:val="Caption Text Char"/>
    <w:basedOn w:val="DefaultParagraphFont"/>
    <w:link w:val="CaptionText"/>
    <w:rsid w:val="00D35C2E"/>
    <w:rPr>
      <w:rFonts w:ascii="Times New Roman" w:hAnsi="Times New Roman"/>
      <w:sz w:val="24"/>
    </w:rPr>
  </w:style>
  <w:style w:type="character" w:customStyle="1" w:styleId="CaptionPartiesChar">
    <w:name w:val="Caption Parties Char"/>
    <w:basedOn w:val="CaptionTextChar"/>
    <w:link w:val="CaptionParties"/>
    <w:rsid w:val="00D35C2E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D35C2E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D35C2E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D35C2E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D35C2E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D35C2E"/>
    <w:rPr>
      <w:rFonts w:ascii="Times New Roman" w:hAnsi="Times New Roman"/>
    </w:rPr>
  </w:style>
  <w:style w:type="paragraph" w:styleId="ListParagraph">
    <w:name w:val="List Paragraph"/>
    <w:basedOn w:val="Normal"/>
    <w:autoRedefine/>
    <w:uiPriority w:val="34"/>
    <w:qFormat/>
    <w:rsid w:val="00D35C2E"/>
    <w:pPr>
      <w:ind w:left="720"/>
      <w:contextualSpacing/>
    </w:p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D35C2E"/>
    <w:pPr>
      <w:widowControl w:val="0"/>
      <w:tabs>
        <w:tab w:val="left" w:pos="1080"/>
      </w:tabs>
      <w:autoSpaceDE w:val="0"/>
      <w:autoSpaceDN w:val="0"/>
      <w:adjustRightInd w:val="0"/>
      <w:spacing w:line="240" w:lineRule="auto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D35C2E"/>
    <w:rPr>
      <w:rFonts w:ascii="Times New Roman" w:eastAsiaTheme="minorEastAsia" w:hAnsi="Times New Roman" w:cs="Times New Roman"/>
      <w:b/>
      <w:bCs w:val="0"/>
      <w:caps/>
      <w:color w:val="000000" w:themeColor="text1"/>
      <w:sz w:val="24"/>
      <w:szCs w:val="24"/>
      <w:u w:val="single"/>
    </w:rPr>
  </w:style>
  <w:style w:type="paragraph" w:customStyle="1" w:styleId="BoldHeading1">
    <w:name w:val="Bold Heading 1"/>
    <w:next w:val="Normal"/>
    <w:link w:val="BoldHeading1Char"/>
    <w:autoRedefine/>
    <w:qFormat/>
    <w:rsid w:val="00D35C2E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D35C2E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styleId="IntenseReference">
    <w:name w:val="Intense Reference"/>
    <w:uiPriority w:val="32"/>
    <w:qFormat/>
    <w:rsid w:val="00D35C2E"/>
    <w:rPr>
      <w:rFonts w:ascii="Times New Roman" w:hAnsi="Times New Roman"/>
      <w:b/>
      <w:smallCaps/>
      <w:color w:val="auto"/>
      <w:spacing w:val="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Times%20New%20Rom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New Roman Template.dotx</Template>
  <TotalTime>14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22</cp:revision>
  <dcterms:created xsi:type="dcterms:W3CDTF">2023-06-15T08:09:00Z</dcterms:created>
  <dcterms:modified xsi:type="dcterms:W3CDTF">2023-06-15T10:45:00Z</dcterms:modified>
</cp:coreProperties>
</file>